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86B4A" w14:textId="77777777" w:rsidR="00894509" w:rsidRDefault="00434C7B">
      <w:pPr>
        <w:pStyle w:val="Heading1"/>
      </w:pPr>
      <w:r>
        <w:t>Title</w:t>
      </w:r>
    </w:p>
    <w:p w14:paraId="3F98B952" w14:textId="77777777" w:rsidR="00894509" w:rsidRDefault="00894509" w:rsidP="00434C7B">
      <w:pPr>
        <w:pStyle w:val="ListNumber"/>
        <w:numPr>
          <w:ilvl w:val="0"/>
          <w:numId w:val="0"/>
        </w:numPr>
      </w:pPr>
    </w:p>
    <w:p w14:paraId="610A448C" w14:textId="77777777" w:rsidR="00894509" w:rsidRDefault="00434C7B">
      <w:pPr>
        <w:pStyle w:val="Heading2"/>
      </w:pPr>
      <w:hyperlink r:id="rId7" w:history="1">
        <w:r>
          <w:rPr>
            <w:rStyle w:val="Hyperlink"/>
          </w:rPr>
          <w:t>This is a hyperlink</w:t>
        </w:r>
        <w:r w:rsidR="00A9673B" w:rsidRPr="00434C7B">
          <w:rPr>
            <w:rStyle w:val="Hyperlink"/>
          </w:rPr>
          <w:t>.</w:t>
        </w:r>
      </w:hyperlink>
      <w:bookmarkStart w:id="0" w:name="_GoBack"/>
      <w:bookmarkEnd w:id="0"/>
    </w:p>
    <w:sectPr w:rsidR="008945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F1594D" w14:textId="77777777" w:rsidR="00A9673B" w:rsidRDefault="00A9673B">
      <w:pPr>
        <w:spacing w:after="0" w:line="240" w:lineRule="auto"/>
      </w:pPr>
      <w:r>
        <w:separator/>
      </w:r>
    </w:p>
    <w:p w14:paraId="6AFBDDAD" w14:textId="77777777" w:rsidR="00A9673B" w:rsidRDefault="00A9673B"/>
    <w:p w14:paraId="5B74159B" w14:textId="77777777" w:rsidR="00A9673B" w:rsidRDefault="00A9673B"/>
  </w:endnote>
  <w:endnote w:type="continuationSeparator" w:id="0">
    <w:p w14:paraId="7F9A3B29" w14:textId="77777777" w:rsidR="00A9673B" w:rsidRDefault="00A9673B">
      <w:pPr>
        <w:spacing w:after="0" w:line="240" w:lineRule="auto"/>
      </w:pPr>
      <w:r>
        <w:continuationSeparator/>
      </w:r>
    </w:p>
    <w:p w14:paraId="5ADC9DD6" w14:textId="77777777" w:rsidR="00A9673B" w:rsidRDefault="00A9673B"/>
    <w:p w14:paraId="5CA00404" w14:textId="77777777" w:rsidR="00A9673B" w:rsidRDefault="00A967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3639D1" w14:textId="77777777" w:rsidR="00894509" w:rsidRDefault="0089450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AB517" w14:textId="77777777" w:rsidR="00894509" w:rsidRDefault="00A9673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5ECCA7" w14:textId="77777777" w:rsidR="00894509" w:rsidRDefault="008945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0CE666" w14:textId="77777777" w:rsidR="00A9673B" w:rsidRDefault="00A9673B">
      <w:pPr>
        <w:spacing w:after="0" w:line="240" w:lineRule="auto"/>
      </w:pPr>
      <w:r>
        <w:separator/>
      </w:r>
    </w:p>
    <w:p w14:paraId="42EF9732" w14:textId="77777777" w:rsidR="00A9673B" w:rsidRDefault="00A9673B"/>
    <w:p w14:paraId="7C881F38" w14:textId="77777777" w:rsidR="00A9673B" w:rsidRDefault="00A9673B"/>
  </w:footnote>
  <w:footnote w:type="continuationSeparator" w:id="0">
    <w:p w14:paraId="048E22AD" w14:textId="77777777" w:rsidR="00A9673B" w:rsidRDefault="00A9673B">
      <w:pPr>
        <w:spacing w:after="0" w:line="240" w:lineRule="auto"/>
      </w:pPr>
      <w:r>
        <w:continuationSeparator/>
      </w:r>
    </w:p>
    <w:p w14:paraId="5BD50CD4" w14:textId="77777777" w:rsidR="00A9673B" w:rsidRDefault="00A9673B"/>
    <w:p w14:paraId="175A13E2" w14:textId="77777777" w:rsidR="00A9673B" w:rsidRDefault="00A9673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8D3B7" w14:textId="77777777" w:rsidR="00894509" w:rsidRDefault="0089450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76D72D" w14:textId="77777777" w:rsidR="00894509" w:rsidRDefault="0089450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8306A7" w14:textId="77777777" w:rsidR="00894509" w:rsidRDefault="0089450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C7B"/>
    <w:rsid w:val="00434C7B"/>
    <w:rsid w:val="00894509"/>
    <w:rsid w:val="00A9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F39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google.com/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yalei/Library/Containers/com.microsoft.Word/Data/Library/Caches/TM10002083/Make%20a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5B9BD5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7D1"/>
    <w:rsid w:val="00C6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5466C3AD05734F8029A3C13F4FF76A">
    <w:name w:val="DF5466C3AD05734F8029A3C13F4FF76A"/>
  </w:style>
  <w:style w:type="paragraph" w:styleId="ListNumber">
    <w:name w:val="List Number"/>
    <w:basedOn w:val="Normal"/>
    <w:uiPriority w:val="10"/>
    <w:unhideWhenUsed/>
    <w:qFormat/>
    <w:pPr>
      <w:numPr>
        <w:numId w:val="1"/>
      </w:numPr>
      <w:spacing w:after="120" w:line="288" w:lineRule="auto"/>
    </w:pPr>
    <w:rPr>
      <w:rFonts w:eastAsiaTheme="minorHAnsi"/>
      <w:color w:val="595959" w:themeColor="text1" w:themeTint="A6"/>
      <w:sz w:val="28"/>
      <w:szCs w:val="28"/>
    </w:rPr>
  </w:style>
  <w:style w:type="paragraph" w:customStyle="1" w:styleId="AF3B1CFC94EC764B90AB37A09B28E28F">
    <w:name w:val="AF3B1CFC94EC764B90AB37A09B28E2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1</TotalTime>
  <Pages>1</Pages>
  <Words>10</Words>
  <Characters>59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2017-03-05T13:52:00Z</dcterms:created>
  <dcterms:modified xsi:type="dcterms:W3CDTF">2017-03-05T13:53:00Z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